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387" w:rsidRDefault="000C4387">
      <w:r w:rsidRPr="00EE7B4F">
        <w:rPr>
          <w:rFonts w:ascii="Arial" w:hAnsi="Arial" w:cs="Arial"/>
          <w:b/>
          <w:color w:val="548DD4" w:themeColor="text2" w:themeTint="99"/>
          <w:sz w:val="32"/>
          <w:szCs w:val="32"/>
        </w:rPr>
        <w:t xml:space="preserve">Create – Applications </w:t>
      </w:r>
      <w:proofErr w:type="gramStart"/>
      <w:r w:rsidRPr="00EE7B4F">
        <w:rPr>
          <w:rFonts w:ascii="Arial" w:hAnsi="Arial" w:cs="Arial"/>
          <w:b/>
          <w:color w:val="548DD4" w:themeColor="text2" w:themeTint="99"/>
          <w:sz w:val="32"/>
          <w:szCs w:val="32"/>
        </w:rPr>
        <w:t>From</w:t>
      </w:r>
      <w:proofErr w:type="gramEnd"/>
      <w:r w:rsidRPr="00EE7B4F">
        <w:rPr>
          <w:rFonts w:ascii="Arial" w:hAnsi="Arial" w:cs="Arial"/>
          <w:b/>
          <w:color w:val="548DD4" w:themeColor="text2" w:themeTint="99"/>
          <w:sz w:val="32"/>
          <w:szCs w:val="32"/>
        </w:rPr>
        <w:t xml:space="preserve">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7"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sidP="00F165B0">
            <w:r>
              <w:fldChar w:fldCharType="begin">
                <w:ffData>
                  <w:name w:val="Text1"/>
                  <w:enabled/>
                  <w:calcOnExit w:val="0"/>
                  <w:textInput>
                    <w:default w:val="          "/>
                  </w:textInput>
                </w:ffData>
              </w:fldChar>
            </w:r>
            <w:bookmarkStart w:id="0" w:name="Text1"/>
            <w:r>
              <w:instrText xml:space="preserve"> FORMTEXT </w:instrText>
            </w:r>
            <w:r>
              <w:fldChar w:fldCharType="separate"/>
            </w:r>
            <w:r w:rsidR="0034184A">
              <w:t>The program is written in Java</w:t>
            </w:r>
            <w:proofErr w:type="gramStart"/>
            <w:r w:rsidR="0034184A">
              <w:t>,  it</w:t>
            </w:r>
            <w:proofErr w:type="gramEnd"/>
            <w:r w:rsidR="0034184A">
              <w:t xml:space="preserve"> is designed to safely store passwords and to reliably encrypt messages which may then be delivered to others (method of delivery decided by the sender).  The video shows the functions of the program work with test inputs. </w:t>
            </w:r>
            <w:r w:rsidR="005C4E53">
              <w:t>The "Encrypt" button</w:t>
            </w:r>
            <w:r w:rsidR="00F165B0">
              <w:t xml:space="preserve"> took the text in the text field, ran it through encryption and displayed it in a new window. "Decrypt" did the same but backwards, taking in gibberish and turning it into readable English. "Generate" would generate new values for all characters and would require relaunching the program, so that’s why I didn't run it.</w:t>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162E20" w:rsidRDefault="00061D03" w:rsidP="00162E20">
            <w:r>
              <w:fldChar w:fldCharType="begin">
                <w:ffData>
                  <w:name w:val="Text2"/>
                  <w:enabled/>
                  <w:calcOnExit w:val="0"/>
                  <w:textInput>
                    <w:default w:val="          "/>
                  </w:textInput>
                </w:ffData>
              </w:fldChar>
            </w:r>
            <w:bookmarkStart w:id="1" w:name="Text2"/>
            <w:r>
              <w:instrText xml:space="preserve"> FORMTEXT </w:instrText>
            </w:r>
            <w:r>
              <w:fldChar w:fldCharType="separate"/>
            </w:r>
            <w:r w:rsidR="00162E20">
              <w:t>The program was developed exclusively by me, Danylo Mirin, with some advice from a neighboring programmer who helped fix a problem during testing and with some code borrowed from Oracle demo</w:t>
            </w:r>
            <w:r w:rsidR="00441A93">
              <w:t>s</w:t>
            </w:r>
            <w:r w:rsidR="00162E20">
              <w:t xml:space="preserve"> on </w:t>
            </w:r>
            <w:r w:rsidR="00441A93">
              <w:t>layouts</w:t>
            </w:r>
            <w:r w:rsidR="00162E20">
              <w:t>.</w:t>
            </w:r>
          </w:p>
          <w:p w:rsidR="00162E20" w:rsidRDefault="00162E20" w:rsidP="00162E20">
            <w:r>
              <w:t>Initially, I thought to make some simple application that’d use a little window to encrypt and decrypt messages. However, it quickly grew into something bigger and now it is a password manager and an encryptor in one. Password manager worked flawlessly from the start but encryption had som</w:t>
            </w:r>
            <w:r w:rsidR="00F165B0">
              <w:t>e reading issues, which were quickly resolved (this is where I asked a student next to me to look at the code and see where my testing method was going aloof).</w:t>
            </w:r>
          </w:p>
          <w:p w:rsidR="000C4387" w:rsidRPr="00A9460E" w:rsidRDefault="00162E20" w:rsidP="00F165B0">
            <w:r>
              <w:t xml:space="preserve">I used a lot of code that could throw exceptions and </w:t>
            </w:r>
            <w:r w:rsidR="00F165B0">
              <w:t>so I took the opportunity and</w:t>
            </w:r>
            <w:r>
              <w:t xml:space="preserve"> made the </w:t>
            </w:r>
            <w:proofErr w:type="spellStart"/>
            <w:r>
              <w:t>ErrorLogger</w:t>
            </w:r>
            <w:proofErr w:type="spellEnd"/>
            <w:r>
              <w:t xml:space="preserve"> class, an abstraction of error handling. It is not the most interesting part of the project,</w:t>
            </w:r>
            <w:r w:rsidR="00F165B0">
              <w:t xml:space="preserve"> however</w:t>
            </w:r>
            <w:proofErr w:type="gramStart"/>
            <w:r w:rsidR="00F165B0">
              <w:t xml:space="preserve">, </w:t>
            </w:r>
            <w:r>
              <w:t xml:space="preserve"> the</w:t>
            </w:r>
            <w:proofErr w:type="gramEnd"/>
            <w:r>
              <w:t xml:space="preserve"> menu is. The menu is a grand combination of three smaller abstractions (encryption, password management, error logging) in an elegant and easy to use program</w:t>
            </w:r>
            <w:r w:rsidR="00061D03">
              <w:fldChar w:fldCharType="end"/>
            </w:r>
            <w:bookmarkEnd w:id="1"/>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rsidR="00E75CCA" w:rsidRDefault="002A01BC">
          <w:r>
            <w:rPr>
              <w:noProof/>
            </w:rPr>
            <w:drawing>
              <wp:inline distT="0" distB="0" distL="0" distR="0" wp14:anchorId="29C30938" wp14:editId="3A457998">
                <wp:extent cx="4714875" cy="2911576"/>
                <wp:effectExtent l="0" t="0" r="0"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34269" cy="2923552"/>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506871" w:rsidRDefault="00061D03" w:rsidP="002B48C8">
            <w:r>
              <w:fldChar w:fldCharType="begin">
                <w:ffData>
                  <w:name w:val="Text3"/>
                  <w:enabled/>
                  <w:calcOnExit w:val="0"/>
                  <w:textInput>
                    <w:default w:val="          "/>
                  </w:textInput>
                </w:ffData>
              </w:fldChar>
            </w:r>
            <w:bookmarkStart w:id="2" w:name="Text3"/>
            <w:r>
              <w:instrText xml:space="preserve"> FORMTEXT </w:instrText>
            </w:r>
            <w:r>
              <w:fldChar w:fldCharType="separate"/>
            </w:r>
            <w:r w:rsidR="00663234">
              <w:t>These are the most important action listeners from the Menu class. They run their code when the user wishes to encrypt or decrypt a message, thus effectively integrating the new encryption algorithm. That algorithm was designed specifically for this project but it can be reused later, in other projects. Unfortunately I wasn't able to capture the action listeners that handle</w:t>
            </w:r>
            <w:r w:rsidR="00F01C84">
              <w:t xml:space="preserve"> password management in the same picture and I couldn't combine two either. However, what I can do it tell you how they work. Using </w:t>
            </w:r>
            <w:proofErr w:type="spellStart"/>
            <w:r w:rsidR="00F01C84">
              <w:t>JTextFields</w:t>
            </w:r>
            <w:proofErr w:type="spellEnd"/>
            <w:r w:rsidR="00F01C84">
              <w:t>, they save user inputs and create a new account</w:t>
            </w:r>
            <w:r w:rsidR="002B48C8">
              <w:t>, which can then be found in the database. Database is saved permanently on a file and the program reads the data on the file each time the program is launched. Finally, there's a nice and simple GUI and that wraps the two new algorithms - encryption and password management into a bigger application.</w:t>
            </w:r>
            <w:bookmarkStart w:id="3" w:name="_GoBack"/>
            <w:bookmarkEnd w:id="3"/>
            <w:r>
              <w:fldChar w:fldCharType="end"/>
            </w:r>
            <w:bookmarkEnd w:id="2"/>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rsidR="00E75CCA" w:rsidRDefault="002A01BC">
          <w:r>
            <w:rPr>
              <w:noProof/>
            </w:rPr>
            <w:drawing>
              <wp:inline distT="0" distB="0" distL="0" distR="0" wp14:anchorId="09A489CF" wp14:editId="084792F6">
                <wp:extent cx="3990975" cy="287701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95860" cy="2880541"/>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506871" w:rsidRDefault="00061D03" w:rsidP="00663234">
            <w:r>
              <w:fldChar w:fldCharType="begin">
                <w:ffData>
                  <w:name w:val="Text4"/>
                  <w:enabled/>
                  <w:calcOnExit w:val="0"/>
                  <w:textInput>
                    <w:default w:val="          "/>
                  </w:textInput>
                </w:ffData>
              </w:fldChar>
            </w:r>
            <w:bookmarkStart w:id="4" w:name="Text4"/>
            <w:r>
              <w:instrText xml:space="preserve"> FORMTEXT </w:instrText>
            </w:r>
            <w:r>
              <w:fldChar w:fldCharType="separate"/>
            </w:r>
            <w:r w:rsidR="002A01BC">
              <w:t xml:space="preserve">Here you can see a segment of code from the </w:t>
            </w:r>
            <w:proofErr w:type="spellStart"/>
            <w:r w:rsidR="002A01BC">
              <w:t>Encryptor</w:t>
            </w:r>
            <w:proofErr w:type="spellEnd"/>
            <w:r w:rsidR="002A01BC">
              <w:t xml:space="preserve"> class. It might not look like a lot but consider that there are about 50 more lines of code to maintain the class (read values from file, write them to file, error handling, </w:t>
            </w:r>
            <w:proofErr w:type="spellStart"/>
            <w:r w:rsidR="002A01BC">
              <w:t>etc</w:t>
            </w:r>
            <w:proofErr w:type="spellEnd"/>
            <w:r w:rsidR="002A01BC">
              <w:t xml:space="preserve">). Now imagine rewriting the same ~100 lines of code every time I have to use encryption. That's abysmal, don't you think? Therefore it is necessary to have a class that will do all that behind the scenes and shows some simple to use methods that can be used anywhere else in the project. This I have done and that's why the code sample in 2c doesn't look too ugly (I could've written private helper methods to make action </w:t>
            </w:r>
            <w:proofErr w:type="spellStart"/>
            <w:r w:rsidR="002A01BC">
              <w:t>listneres</w:t>
            </w:r>
            <w:proofErr w:type="spellEnd"/>
            <w:r w:rsidR="002A01BC">
              <w:t xml:space="preserve"> neater). </w:t>
            </w:r>
            <w:r w:rsidR="00663234">
              <w:t xml:space="preserve">This is but a small program but even so, once the </w:t>
            </w:r>
            <w:proofErr w:type="spellStart"/>
            <w:r w:rsidR="00663234">
              <w:t>Encryptor</w:t>
            </w:r>
            <w:proofErr w:type="spellEnd"/>
            <w:r w:rsidR="00663234">
              <w:t xml:space="preserve"> class was complete and working, I never had to open it again to reread the lines of code and to reinterpret their function again. I just looked at method headers, checked parameters, and proceeded to code the action </w:t>
            </w:r>
            <w:proofErr w:type="spellStart"/>
            <w:r w:rsidR="00663234">
              <w:t>listners</w:t>
            </w:r>
            <w:proofErr w:type="spellEnd"/>
            <w:r w:rsidR="00663234">
              <w:t>.</w:t>
            </w:r>
            <w:r>
              <w:fldChar w:fldCharType="end"/>
            </w:r>
            <w:bookmarkEnd w:id="4"/>
          </w:p>
        </w:tc>
      </w:tr>
    </w:tbl>
    <w:p w:rsidR="00506871" w:rsidRDefault="00506871"/>
    <w:sectPr w:rsidR="0050687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404" w:rsidRDefault="00276404" w:rsidP="00B67253">
      <w:pPr>
        <w:spacing w:after="0" w:line="240" w:lineRule="auto"/>
      </w:pPr>
      <w:r>
        <w:separator/>
      </w:r>
    </w:p>
  </w:endnote>
  <w:endnote w:type="continuationSeparator" w:id="0">
    <w:p w:rsidR="00276404" w:rsidRDefault="00276404"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53" w:rsidRDefault="00B67253">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2B48C8">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2B48C8">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404" w:rsidRDefault="00276404" w:rsidP="00B67253">
      <w:pPr>
        <w:spacing w:after="0" w:line="240" w:lineRule="auto"/>
      </w:pPr>
      <w:r>
        <w:separator/>
      </w:r>
    </w:p>
  </w:footnote>
  <w:footnote w:type="continuationSeparator" w:id="0">
    <w:p w:rsidR="00276404" w:rsidRDefault="00276404" w:rsidP="00B67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53" w:rsidRDefault="00B67253"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E20"/>
    <w:rsid w:val="00043C6C"/>
    <w:rsid w:val="00061D03"/>
    <w:rsid w:val="000C4387"/>
    <w:rsid w:val="000F7E15"/>
    <w:rsid w:val="00162E20"/>
    <w:rsid w:val="001E4BDB"/>
    <w:rsid w:val="001E75D3"/>
    <w:rsid w:val="00276404"/>
    <w:rsid w:val="002A01BC"/>
    <w:rsid w:val="002B48C8"/>
    <w:rsid w:val="002D4E4E"/>
    <w:rsid w:val="003269E8"/>
    <w:rsid w:val="0034184A"/>
    <w:rsid w:val="003526DA"/>
    <w:rsid w:val="00375B40"/>
    <w:rsid w:val="00441A93"/>
    <w:rsid w:val="00506871"/>
    <w:rsid w:val="005C4E53"/>
    <w:rsid w:val="00663234"/>
    <w:rsid w:val="006D4A61"/>
    <w:rsid w:val="006F0DE4"/>
    <w:rsid w:val="007D5583"/>
    <w:rsid w:val="00894A7A"/>
    <w:rsid w:val="008C3AD0"/>
    <w:rsid w:val="009109D6"/>
    <w:rsid w:val="00934806"/>
    <w:rsid w:val="00977419"/>
    <w:rsid w:val="009E2580"/>
    <w:rsid w:val="00A9460E"/>
    <w:rsid w:val="00AF69EC"/>
    <w:rsid w:val="00B67253"/>
    <w:rsid w:val="00BB18C4"/>
    <w:rsid w:val="00BD5B09"/>
    <w:rsid w:val="00CC3D8E"/>
    <w:rsid w:val="00E26F15"/>
    <w:rsid w:val="00E75CCA"/>
    <w:rsid w:val="00EF36DA"/>
    <w:rsid w:val="00EF42C6"/>
    <w:rsid w:val="00F01C84"/>
    <w:rsid w:val="00F165B0"/>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central.collegeboard.org/pdf/ap-csp-student-task-directions.pdf?course=ap-computer-science-principle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ch%20King\Downloads\Cre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Create Template.dotx</Template>
  <TotalTime>149</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Arthas Lich King</dc:creator>
  <cp:lastModifiedBy>Arthas Lich King</cp:lastModifiedBy>
  <cp:revision>3</cp:revision>
  <dcterms:created xsi:type="dcterms:W3CDTF">2018-03-19T01:08:00Z</dcterms:created>
  <dcterms:modified xsi:type="dcterms:W3CDTF">2018-03-19T03:51:00Z</dcterms:modified>
</cp:coreProperties>
</file>